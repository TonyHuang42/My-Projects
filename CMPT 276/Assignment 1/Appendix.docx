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4500"/>
        <w:gridCol w:w="1525"/>
      </w:tblGrid>
      <w:tr w:rsidR="00A842F4" w:rsidRPr="00A842F4" w:rsidTr="004322B8">
        <w:trPr>
          <w:jc w:val="center"/>
        </w:trPr>
        <w:tc>
          <w:tcPr>
            <w:tcW w:w="9350" w:type="dxa"/>
            <w:gridSpan w:val="4"/>
          </w:tcPr>
          <w:p w:rsidR="00A842F4" w:rsidRPr="00A842F4" w:rsidRDefault="00A842F4" w:rsidP="00A842F4">
            <w:pPr>
              <w:jc w:val="center"/>
            </w:pPr>
            <w:r w:rsidRPr="00A842F4">
              <w:t xml:space="preserve">Group 01 - </w:t>
            </w:r>
            <w:proofErr w:type="spellStart"/>
            <w:r w:rsidRPr="00A842F4">
              <w:t>Glucinators</w:t>
            </w:r>
            <w:proofErr w:type="spellEnd"/>
          </w:p>
        </w:tc>
      </w:tr>
      <w:tr w:rsidR="00A842F4" w:rsidRPr="00A842F4" w:rsidTr="00D211B3">
        <w:trPr>
          <w:jc w:val="center"/>
        </w:trPr>
        <w:tc>
          <w:tcPr>
            <w:tcW w:w="1435" w:type="dxa"/>
          </w:tcPr>
          <w:p w:rsidR="00A842F4" w:rsidRPr="00A842F4" w:rsidRDefault="004322B8">
            <w:r>
              <w:t xml:space="preserve">Date / </w:t>
            </w:r>
            <w:r w:rsidR="00A842F4">
              <w:t>Time</w:t>
            </w:r>
          </w:p>
        </w:tc>
        <w:tc>
          <w:tcPr>
            <w:tcW w:w="7915" w:type="dxa"/>
            <w:gridSpan w:val="3"/>
          </w:tcPr>
          <w:p w:rsidR="00A842F4" w:rsidRPr="00A842F4" w:rsidRDefault="004322B8">
            <w:r>
              <w:t>May 16</w:t>
            </w:r>
            <w:r w:rsidR="004821E6">
              <w:t xml:space="preserve">th </w:t>
            </w:r>
            <w:r>
              <w:t xml:space="preserve"> </w:t>
            </w:r>
            <w:r w:rsidR="004821E6">
              <w:t xml:space="preserve"> </w:t>
            </w:r>
            <w:r w:rsidRPr="004322B8">
              <w:t>8:30PM - 9:00PM</w:t>
            </w:r>
          </w:p>
        </w:tc>
      </w:tr>
      <w:tr w:rsidR="00A842F4" w:rsidRPr="00A842F4" w:rsidTr="00D211B3">
        <w:trPr>
          <w:jc w:val="center"/>
        </w:trPr>
        <w:tc>
          <w:tcPr>
            <w:tcW w:w="1435" w:type="dxa"/>
          </w:tcPr>
          <w:p w:rsidR="00A842F4" w:rsidRPr="00A842F4" w:rsidRDefault="004322B8">
            <w:r>
              <w:t>Place</w:t>
            </w:r>
          </w:p>
        </w:tc>
        <w:tc>
          <w:tcPr>
            <w:tcW w:w="7915" w:type="dxa"/>
            <w:gridSpan w:val="3"/>
          </w:tcPr>
          <w:p w:rsidR="00A842F4" w:rsidRPr="00A842F4" w:rsidRDefault="004322B8">
            <w:r>
              <w:t>WMC Lounge</w:t>
            </w:r>
          </w:p>
        </w:tc>
      </w:tr>
      <w:tr w:rsidR="00A842F4" w:rsidRPr="00A842F4" w:rsidTr="00D211B3">
        <w:trPr>
          <w:jc w:val="center"/>
        </w:trPr>
        <w:tc>
          <w:tcPr>
            <w:tcW w:w="1435" w:type="dxa"/>
          </w:tcPr>
          <w:p w:rsidR="00A842F4" w:rsidRPr="00A842F4" w:rsidRDefault="004322B8">
            <w:r>
              <w:t>Purpose</w:t>
            </w:r>
          </w:p>
        </w:tc>
        <w:tc>
          <w:tcPr>
            <w:tcW w:w="7915" w:type="dxa"/>
            <w:gridSpan w:val="3"/>
          </w:tcPr>
          <w:p w:rsidR="00A842F4" w:rsidRPr="00A842F4" w:rsidRDefault="00414058" w:rsidP="00414058">
            <w:r w:rsidRPr="00414058">
              <w:t>Project Ideas; potential features; project manager; to-do</w:t>
            </w:r>
          </w:p>
        </w:tc>
      </w:tr>
      <w:tr w:rsidR="00A842F4" w:rsidRPr="00A842F4" w:rsidTr="00D211B3">
        <w:trPr>
          <w:jc w:val="center"/>
        </w:trPr>
        <w:tc>
          <w:tcPr>
            <w:tcW w:w="1435" w:type="dxa"/>
          </w:tcPr>
          <w:p w:rsidR="00A842F4" w:rsidRPr="00A842F4" w:rsidRDefault="004322B8">
            <w:r>
              <w:t>Attendee</w:t>
            </w:r>
          </w:p>
        </w:tc>
        <w:tc>
          <w:tcPr>
            <w:tcW w:w="7915" w:type="dxa"/>
            <w:gridSpan w:val="3"/>
            <w:tcBorders>
              <w:bottom w:val="single" w:sz="4" w:space="0" w:color="auto"/>
            </w:tcBorders>
          </w:tcPr>
          <w:p w:rsidR="00A842F4" w:rsidRPr="00A842F4" w:rsidRDefault="004322B8">
            <w:r w:rsidRPr="004322B8">
              <w:t xml:space="preserve">Faisal </w:t>
            </w:r>
            <w:proofErr w:type="spellStart"/>
            <w:r w:rsidRPr="004322B8">
              <w:t>Atif</w:t>
            </w:r>
            <w:proofErr w:type="spellEnd"/>
            <w:r w:rsidRPr="004322B8">
              <w:t xml:space="preserve">, Anmol Bajaj, </w:t>
            </w:r>
            <w:proofErr w:type="spellStart"/>
            <w:r w:rsidRPr="004322B8">
              <w:t>Zhixin</w:t>
            </w:r>
            <w:proofErr w:type="spellEnd"/>
            <w:r w:rsidRPr="004322B8">
              <w:t xml:space="preserve"> Huang, Tony Liu, Henry Yip</w:t>
            </w:r>
          </w:p>
        </w:tc>
      </w:tr>
      <w:tr w:rsidR="00A842F4" w:rsidRPr="00A842F4" w:rsidTr="00D211B3">
        <w:trPr>
          <w:jc w:val="center"/>
        </w:trPr>
        <w:tc>
          <w:tcPr>
            <w:tcW w:w="1435" w:type="dxa"/>
          </w:tcPr>
          <w:p w:rsidR="00A842F4" w:rsidRPr="00A842F4" w:rsidRDefault="004322B8">
            <w:r>
              <w:t>Absent</w:t>
            </w:r>
          </w:p>
        </w:tc>
        <w:tc>
          <w:tcPr>
            <w:tcW w:w="7915" w:type="dxa"/>
            <w:gridSpan w:val="3"/>
            <w:tcBorders>
              <w:tl2br w:val="single" w:sz="4" w:space="0" w:color="auto"/>
            </w:tcBorders>
          </w:tcPr>
          <w:p w:rsidR="00A842F4" w:rsidRPr="00A842F4" w:rsidRDefault="00A842F4"/>
        </w:tc>
      </w:tr>
      <w:tr w:rsidR="004322B8" w:rsidRPr="00A842F4" w:rsidTr="00D211B3">
        <w:trPr>
          <w:jc w:val="center"/>
        </w:trPr>
        <w:tc>
          <w:tcPr>
            <w:tcW w:w="1435" w:type="dxa"/>
            <w:vAlign w:val="center"/>
          </w:tcPr>
          <w:p w:rsidR="004322B8" w:rsidRPr="00A842F4" w:rsidRDefault="004322B8" w:rsidP="00414058">
            <w:pPr>
              <w:jc w:val="center"/>
            </w:pPr>
            <w:r>
              <w:t>Topic</w:t>
            </w:r>
          </w:p>
        </w:tc>
        <w:tc>
          <w:tcPr>
            <w:tcW w:w="1890" w:type="dxa"/>
            <w:vAlign w:val="center"/>
          </w:tcPr>
          <w:p w:rsidR="004322B8" w:rsidRPr="00A842F4" w:rsidRDefault="004322B8" w:rsidP="00414058">
            <w:pPr>
              <w:jc w:val="center"/>
            </w:pPr>
            <w:r>
              <w:t>Discussion</w:t>
            </w:r>
          </w:p>
        </w:tc>
        <w:tc>
          <w:tcPr>
            <w:tcW w:w="4500" w:type="dxa"/>
            <w:vAlign w:val="center"/>
          </w:tcPr>
          <w:p w:rsidR="004322B8" w:rsidRPr="00A842F4" w:rsidRDefault="004322B8" w:rsidP="00414058">
            <w:pPr>
              <w:jc w:val="center"/>
            </w:pPr>
            <w:r>
              <w:t>Action / Decision</w:t>
            </w:r>
          </w:p>
        </w:tc>
        <w:tc>
          <w:tcPr>
            <w:tcW w:w="1525" w:type="dxa"/>
            <w:vAlign w:val="center"/>
          </w:tcPr>
          <w:p w:rsidR="004322B8" w:rsidRPr="00A842F4" w:rsidRDefault="004322B8" w:rsidP="00414058">
            <w:pPr>
              <w:jc w:val="center"/>
            </w:pPr>
            <w:r>
              <w:t>Person responsible / Due date</w:t>
            </w:r>
          </w:p>
        </w:tc>
      </w:tr>
      <w:tr w:rsidR="00A842F4" w:rsidRPr="00A842F4" w:rsidTr="00D211B3">
        <w:trPr>
          <w:jc w:val="center"/>
        </w:trPr>
        <w:tc>
          <w:tcPr>
            <w:tcW w:w="1435" w:type="dxa"/>
            <w:vAlign w:val="center"/>
          </w:tcPr>
          <w:p w:rsidR="00A842F4" w:rsidRPr="00A842F4" w:rsidRDefault="00414058" w:rsidP="00D211B3">
            <w:r>
              <w:t>1</w:t>
            </w:r>
          </w:p>
        </w:tc>
        <w:tc>
          <w:tcPr>
            <w:tcW w:w="1890" w:type="dxa"/>
            <w:vAlign w:val="center"/>
          </w:tcPr>
          <w:p w:rsidR="00A842F4" w:rsidRPr="00A842F4" w:rsidRDefault="00D211B3">
            <w:r>
              <w:t>Project i</w:t>
            </w:r>
            <w:r w:rsidRPr="00414058">
              <w:t>deas</w:t>
            </w:r>
          </w:p>
        </w:tc>
        <w:tc>
          <w:tcPr>
            <w:tcW w:w="4500" w:type="dxa"/>
          </w:tcPr>
          <w:p w:rsidR="00A842F4" w:rsidRDefault="00D211B3">
            <w:r w:rsidRPr="00414058">
              <w:t xml:space="preserve">An app similar to the "One Touch Reveal" that works with </w:t>
            </w:r>
            <w:proofErr w:type="spellStart"/>
            <w:r w:rsidRPr="00414058">
              <w:t>Verio</w:t>
            </w:r>
            <w:proofErr w:type="spellEnd"/>
            <w:r w:rsidRPr="00414058">
              <w:t xml:space="preserve"> Flex meter; one that works with any meter</w:t>
            </w:r>
            <w:r>
              <w:t>.</w:t>
            </w:r>
          </w:p>
          <w:p w:rsidR="00D211B3" w:rsidRDefault="00D211B3" w:rsidP="00D211B3">
            <w:r>
              <w:t>1.</w:t>
            </w:r>
            <w:r>
              <w:t xml:space="preserve">Records blood sugars, food diary, food pictures, </w:t>
            </w:r>
            <w:proofErr w:type="spellStart"/>
            <w:r>
              <w:t>etc</w:t>
            </w:r>
            <w:proofErr w:type="spellEnd"/>
            <w:r>
              <w:t xml:space="preserve"> to send (via email or app) to HCP</w:t>
            </w:r>
          </w:p>
          <w:p w:rsidR="00D211B3" w:rsidRDefault="00D211B3" w:rsidP="00D211B3">
            <w:r>
              <w:t xml:space="preserve">2. </w:t>
            </w:r>
            <w:r>
              <w:t>Data input: manual, picture, Bluetooth (?)</w:t>
            </w:r>
          </w:p>
          <w:p w:rsidR="00D211B3" w:rsidRPr="00A842F4" w:rsidRDefault="00D211B3" w:rsidP="00D211B3">
            <w:r>
              <w:t xml:space="preserve">3. </w:t>
            </w:r>
            <w:r>
              <w:t>Tracks, graphs, and presents data for users with either diabetes or gestational diabetes</w:t>
            </w:r>
          </w:p>
        </w:tc>
        <w:tc>
          <w:tcPr>
            <w:tcW w:w="1525" w:type="dxa"/>
          </w:tcPr>
          <w:p w:rsidR="00A842F4" w:rsidRPr="00A842F4" w:rsidRDefault="00A842F4"/>
        </w:tc>
      </w:tr>
      <w:tr w:rsidR="00A842F4" w:rsidRPr="00A842F4" w:rsidTr="00D211B3">
        <w:trPr>
          <w:jc w:val="center"/>
        </w:trPr>
        <w:tc>
          <w:tcPr>
            <w:tcW w:w="1435" w:type="dxa"/>
            <w:vAlign w:val="center"/>
          </w:tcPr>
          <w:p w:rsidR="00A842F4" w:rsidRPr="00A842F4" w:rsidRDefault="00414058" w:rsidP="00D211B3">
            <w:r>
              <w:t>2</w:t>
            </w:r>
          </w:p>
        </w:tc>
        <w:tc>
          <w:tcPr>
            <w:tcW w:w="1890" w:type="dxa"/>
            <w:vAlign w:val="center"/>
          </w:tcPr>
          <w:p w:rsidR="00A842F4" w:rsidRPr="00A842F4" w:rsidRDefault="00D211B3">
            <w:r w:rsidRPr="00414058">
              <w:t>Potential features</w:t>
            </w:r>
          </w:p>
        </w:tc>
        <w:tc>
          <w:tcPr>
            <w:tcW w:w="4500" w:type="dxa"/>
          </w:tcPr>
          <w:p w:rsidR="00D211B3" w:rsidRDefault="00D211B3" w:rsidP="00D211B3">
            <w:r>
              <w:t xml:space="preserve">1. </w:t>
            </w:r>
            <w:r>
              <w:t>Glucose progression graphs comparing optimal glucose levels vs. user glucose levels</w:t>
            </w:r>
          </w:p>
          <w:p w:rsidR="00D211B3" w:rsidRDefault="00D211B3" w:rsidP="00D211B3">
            <w:r>
              <w:t>2. N</w:t>
            </w:r>
            <w:r>
              <w:t>umber/text recognition from a photo of the meter</w:t>
            </w:r>
          </w:p>
          <w:p w:rsidR="00A842F4" w:rsidRPr="00A842F4" w:rsidRDefault="00D211B3" w:rsidP="00D211B3">
            <w:r>
              <w:t>3. A</w:t>
            </w:r>
            <w:r>
              <w:t>lert when blood glucose level is too high, send location of nearest hospitals</w:t>
            </w:r>
          </w:p>
        </w:tc>
        <w:tc>
          <w:tcPr>
            <w:tcW w:w="1525" w:type="dxa"/>
          </w:tcPr>
          <w:p w:rsidR="00A842F4" w:rsidRPr="00A842F4" w:rsidRDefault="00A842F4"/>
        </w:tc>
      </w:tr>
      <w:tr w:rsidR="00414058" w:rsidRPr="00A842F4" w:rsidTr="00D211B3">
        <w:trPr>
          <w:jc w:val="center"/>
        </w:trPr>
        <w:tc>
          <w:tcPr>
            <w:tcW w:w="1435" w:type="dxa"/>
            <w:vAlign w:val="center"/>
          </w:tcPr>
          <w:p w:rsidR="00414058" w:rsidRDefault="00D211B3" w:rsidP="00D211B3">
            <w:r>
              <w:t>3</w:t>
            </w:r>
          </w:p>
        </w:tc>
        <w:tc>
          <w:tcPr>
            <w:tcW w:w="1890" w:type="dxa"/>
            <w:vAlign w:val="center"/>
          </w:tcPr>
          <w:p w:rsidR="00414058" w:rsidRPr="00A842F4" w:rsidRDefault="00D211B3">
            <w:r w:rsidRPr="00414058">
              <w:t>Project manager</w:t>
            </w:r>
          </w:p>
        </w:tc>
        <w:tc>
          <w:tcPr>
            <w:tcW w:w="4500" w:type="dxa"/>
          </w:tcPr>
          <w:p w:rsidR="00414058" w:rsidRPr="00A842F4" w:rsidRDefault="00D211B3">
            <w:r w:rsidRPr="00414058">
              <w:t>Anmol Bajaj</w:t>
            </w:r>
          </w:p>
        </w:tc>
        <w:tc>
          <w:tcPr>
            <w:tcW w:w="1525" w:type="dxa"/>
          </w:tcPr>
          <w:p w:rsidR="00414058" w:rsidRPr="00A842F4" w:rsidRDefault="00414058"/>
        </w:tc>
      </w:tr>
      <w:tr w:rsidR="00414058" w:rsidRPr="00A842F4" w:rsidTr="00D211B3">
        <w:trPr>
          <w:jc w:val="center"/>
        </w:trPr>
        <w:tc>
          <w:tcPr>
            <w:tcW w:w="1435" w:type="dxa"/>
            <w:vAlign w:val="center"/>
          </w:tcPr>
          <w:p w:rsidR="00414058" w:rsidRDefault="00D211B3" w:rsidP="00D211B3">
            <w:r>
              <w:t>4</w:t>
            </w:r>
          </w:p>
        </w:tc>
        <w:tc>
          <w:tcPr>
            <w:tcW w:w="1890" w:type="dxa"/>
            <w:vAlign w:val="center"/>
          </w:tcPr>
          <w:p w:rsidR="00414058" w:rsidRPr="00414058" w:rsidRDefault="00D211B3">
            <w:r w:rsidRPr="00414058">
              <w:t>To-Do</w:t>
            </w:r>
          </w:p>
        </w:tc>
        <w:tc>
          <w:tcPr>
            <w:tcW w:w="4500" w:type="dxa"/>
          </w:tcPr>
          <w:p w:rsidR="00414058" w:rsidRPr="00A842F4" w:rsidRDefault="00D211B3">
            <w:r w:rsidRPr="00414058">
              <w:t>Try to go through 2-3 videos to get basic unders</w:t>
            </w:r>
            <w:r>
              <w:t>tanding of iOS app developing (</w:t>
            </w:r>
            <w:proofErr w:type="spellStart"/>
            <w:r>
              <w:t>Xcode</w:t>
            </w:r>
            <w:proofErr w:type="spellEnd"/>
            <w:r>
              <w:t xml:space="preserve"> and S</w:t>
            </w:r>
            <w:r w:rsidRPr="00414058">
              <w:t>wift)</w:t>
            </w:r>
          </w:p>
        </w:tc>
        <w:tc>
          <w:tcPr>
            <w:tcW w:w="1525" w:type="dxa"/>
          </w:tcPr>
          <w:p w:rsidR="00414058" w:rsidRPr="00A842F4" w:rsidRDefault="00D211B3">
            <w:r>
              <w:t>May 21</w:t>
            </w:r>
          </w:p>
        </w:tc>
      </w:tr>
    </w:tbl>
    <w:p w:rsidR="0001301E" w:rsidRDefault="0001301E"/>
    <w:p w:rsidR="004821E6" w:rsidRDefault="004821E6"/>
    <w:p w:rsidR="004821E6" w:rsidRDefault="004821E6"/>
    <w:p w:rsidR="004821E6" w:rsidRDefault="004821E6"/>
    <w:p w:rsidR="004821E6" w:rsidRDefault="004821E6"/>
    <w:p w:rsidR="004821E6" w:rsidRDefault="004821E6"/>
    <w:p w:rsidR="004821E6" w:rsidRDefault="004821E6"/>
    <w:p w:rsidR="004821E6" w:rsidRDefault="004821E6"/>
    <w:p w:rsidR="004821E6" w:rsidRDefault="004821E6"/>
    <w:p w:rsidR="004821E6" w:rsidRDefault="00482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4500"/>
        <w:gridCol w:w="1525"/>
      </w:tblGrid>
      <w:tr w:rsidR="004821E6" w:rsidRPr="00A842F4" w:rsidTr="00811AA4">
        <w:trPr>
          <w:jc w:val="center"/>
        </w:trPr>
        <w:tc>
          <w:tcPr>
            <w:tcW w:w="9350" w:type="dxa"/>
            <w:gridSpan w:val="4"/>
          </w:tcPr>
          <w:p w:rsidR="004821E6" w:rsidRPr="00A842F4" w:rsidRDefault="004821E6" w:rsidP="00811AA4">
            <w:pPr>
              <w:jc w:val="center"/>
            </w:pPr>
            <w:r w:rsidRPr="00A842F4">
              <w:lastRenderedPageBreak/>
              <w:t xml:space="preserve">Group 01 - </w:t>
            </w:r>
            <w:proofErr w:type="spellStart"/>
            <w:r w:rsidRPr="00A842F4">
              <w:t>Glucinators</w:t>
            </w:r>
            <w:proofErr w:type="spellEnd"/>
          </w:p>
        </w:tc>
      </w:tr>
      <w:tr w:rsidR="004821E6" w:rsidRPr="00A842F4" w:rsidTr="00811AA4">
        <w:trPr>
          <w:jc w:val="center"/>
        </w:trPr>
        <w:tc>
          <w:tcPr>
            <w:tcW w:w="1435" w:type="dxa"/>
          </w:tcPr>
          <w:p w:rsidR="004821E6" w:rsidRPr="00A842F4" w:rsidRDefault="004821E6" w:rsidP="00811AA4">
            <w:r>
              <w:t>Date / Time</w:t>
            </w:r>
          </w:p>
        </w:tc>
        <w:tc>
          <w:tcPr>
            <w:tcW w:w="7915" w:type="dxa"/>
            <w:gridSpan w:val="3"/>
          </w:tcPr>
          <w:p w:rsidR="004821E6" w:rsidRPr="00A842F4" w:rsidRDefault="009C5BBF" w:rsidP="004821E6">
            <w:r>
              <w:t>May 21th</w:t>
            </w:r>
            <w:r w:rsidR="004821E6">
              <w:t xml:space="preserve">   </w:t>
            </w:r>
            <w:r w:rsidR="004821E6">
              <w:t>1:00PM - 3</w:t>
            </w:r>
            <w:r w:rsidR="004821E6" w:rsidRPr="004322B8">
              <w:t>:00PM</w:t>
            </w:r>
          </w:p>
        </w:tc>
      </w:tr>
      <w:tr w:rsidR="004821E6" w:rsidRPr="00A842F4" w:rsidTr="00811AA4">
        <w:trPr>
          <w:jc w:val="center"/>
        </w:trPr>
        <w:tc>
          <w:tcPr>
            <w:tcW w:w="1435" w:type="dxa"/>
          </w:tcPr>
          <w:p w:rsidR="004821E6" w:rsidRPr="00A842F4" w:rsidRDefault="004821E6" w:rsidP="00811AA4">
            <w:r>
              <w:t>Place</w:t>
            </w:r>
          </w:p>
        </w:tc>
        <w:tc>
          <w:tcPr>
            <w:tcW w:w="7915" w:type="dxa"/>
            <w:gridSpan w:val="3"/>
          </w:tcPr>
          <w:p w:rsidR="004821E6" w:rsidRPr="00A842F4" w:rsidRDefault="004821E6" w:rsidP="00811AA4">
            <w:r>
              <w:t>ASB</w:t>
            </w:r>
            <w:r>
              <w:t xml:space="preserve"> Lounge</w:t>
            </w:r>
          </w:p>
        </w:tc>
      </w:tr>
      <w:tr w:rsidR="004821E6" w:rsidRPr="00A842F4" w:rsidTr="00811AA4">
        <w:trPr>
          <w:jc w:val="center"/>
        </w:trPr>
        <w:tc>
          <w:tcPr>
            <w:tcW w:w="1435" w:type="dxa"/>
          </w:tcPr>
          <w:p w:rsidR="004821E6" w:rsidRPr="00A842F4" w:rsidRDefault="004821E6" w:rsidP="00811AA4">
            <w:r>
              <w:t>Purpose</w:t>
            </w:r>
          </w:p>
        </w:tc>
        <w:tc>
          <w:tcPr>
            <w:tcW w:w="7915" w:type="dxa"/>
            <w:gridSpan w:val="3"/>
          </w:tcPr>
          <w:p w:rsidR="004821E6" w:rsidRPr="00A842F4" w:rsidRDefault="004821E6" w:rsidP="00811AA4">
            <w:r w:rsidRPr="004821E6">
              <w:t>Project plan &amp; version outlines</w:t>
            </w:r>
          </w:p>
        </w:tc>
      </w:tr>
      <w:tr w:rsidR="004821E6" w:rsidRPr="00A842F4" w:rsidTr="00811AA4">
        <w:trPr>
          <w:jc w:val="center"/>
        </w:trPr>
        <w:tc>
          <w:tcPr>
            <w:tcW w:w="1435" w:type="dxa"/>
          </w:tcPr>
          <w:p w:rsidR="004821E6" w:rsidRPr="00A842F4" w:rsidRDefault="004821E6" w:rsidP="00811AA4">
            <w:r>
              <w:t>Attendee</w:t>
            </w:r>
          </w:p>
        </w:tc>
        <w:tc>
          <w:tcPr>
            <w:tcW w:w="7915" w:type="dxa"/>
            <w:gridSpan w:val="3"/>
            <w:tcBorders>
              <w:bottom w:val="single" w:sz="4" w:space="0" w:color="auto"/>
            </w:tcBorders>
          </w:tcPr>
          <w:p w:rsidR="004821E6" w:rsidRPr="00A842F4" w:rsidRDefault="004821E6" w:rsidP="00811AA4">
            <w:r w:rsidRPr="004322B8">
              <w:t xml:space="preserve">Faisal </w:t>
            </w:r>
            <w:proofErr w:type="spellStart"/>
            <w:r w:rsidRPr="004322B8">
              <w:t>Atif</w:t>
            </w:r>
            <w:proofErr w:type="spellEnd"/>
            <w:r w:rsidRPr="004322B8">
              <w:t xml:space="preserve">, Anmol Bajaj, </w:t>
            </w:r>
            <w:proofErr w:type="spellStart"/>
            <w:r w:rsidRPr="004322B8">
              <w:t>Zhixin</w:t>
            </w:r>
            <w:proofErr w:type="spellEnd"/>
            <w:r w:rsidRPr="004322B8">
              <w:t xml:space="preserve"> Huang, Tony Liu, Henry Yip</w:t>
            </w:r>
          </w:p>
        </w:tc>
      </w:tr>
      <w:tr w:rsidR="004821E6" w:rsidRPr="00A842F4" w:rsidTr="00811AA4">
        <w:trPr>
          <w:jc w:val="center"/>
        </w:trPr>
        <w:tc>
          <w:tcPr>
            <w:tcW w:w="1435" w:type="dxa"/>
          </w:tcPr>
          <w:p w:rsidR="004821E6" w:rsidRPr="00A842F4" w:rsidRDefault="004821E6" w:rsidP="00811AA4">
            <w:r>
              <w:t>Absent</w:t>
            </w:r>
          </w:p>
        </w:tc>
        <w:tc>
          <w:tcPr>
            <w:tcW w:w="7915" w:type="dxa"/>
            <w:gridSpan w:val="3"/>
            <w:tcBorders>
              <w:tl2br w:val="single" w:sz="4" w:space="0" w:color="auto"/>
            </w:tcBorders>
          </w:tcPr>
          <w:p w:rsidR="004821E6" w:rsidRPr="00A842F4" w:rsidRDefault="004821E6" w:rsidP="00811AA4"/>
        </w:tc>
      </w:tr>
      <w:tr w:rsidR="004821E6" w:rsidRPr="00A842F4" w:rsidTr="00811AA4">
        <w:trPr>
          <w:jc w:val="center"/>
        </w:trPr>
        <w:tc>
          <w:tcPr>
            <w:tcW w:w="1435" w:type="dxa"/>
            <w:vAlign w:val="center"/>
          </w:tcPr>
          <w:p w:rsidR="004821E6" w:rsidRPr="00A842F4" w:rsidRDefault="004821E6" w:rsidP="00811AA4">
            <w:pPr>
              <w:jc w:val="center"/>
            </w:pPr>
            <w:r>
              <w:t>Topic</w:t>
            </w:r>
          </w:p>
        </w:tc>
        <w:tc>
          <w:tcPr>
            <w:tcW w:w="1890" w:type="dxa"/>
            <w:vAlign w:val="center"/>
          </w:tcPr>
          <w:p w:rsidR="004821E6" w:rsidRPr="00A842F4" w:rsidRDefault="004821E6" w:rsidP="00811AA4">
            <w:pPr>
              <w:jc w:val="center"/>
            </w:pPr>
            <w:r>
              <w:t>Discussion</w:t>
            </w:r>
          </w:p>
        </w:tc>
        <w:tc>
          <w:tcPr>
            <w:tcW w:w="4500" w:type="dxa"/>
            <w:vAlign w:val="center"/>
          </w:tcPr>
          <w:p w:rsidR="004821E6" w:rsidRPr="00A842F4" w:rsidRDefault="004821E6" w:rsidP="00811AA4">
            <w:pPr>
              <w:jc w:val="center"/>
            </w:pPr>
            <w:r>
              <w:t>Action / Decision</w:t>
            </w:r>
          </w:p>
        </w:tc>
        <w:tc>
          <w:tcPr>
            <w:tcW w:w="1525" w:type="dxa"/>
            <w:vAlign w:val="center"/>
          </w:tcPr>
          <w:p w:rsidR="004821E6" w:rsidRPr="00A842F4" w:rsidRDefault="004821E6" w:rsidP="00811AA4">
            <w:pPr>
              <w:jc w:val="center"/>
            </w:pPr>
            <w:r>
              <w:t>Person responsible / Due date</w:t>
            </w:r>
          </w:p>
        </w:tc>
      </w:tr>
      <w:tr w:rsidR="004821E6" w:rsidRPr="00A842F4" w:rsidTr="009C5BBF">
        <w:trPr>
          <w:jc w:val="center"/>
        </w:trPr>
        <w:tc>
          <w:tcPr>
            <w:tcW w:w="1435" w:type="dxa"/>
            <w:vAlign w:val="center"/>
          </w:tcPr>
          <w:p w:rsidR="004821E6" w:rsidRPr="00A842F4" w:rsidRDefault="004821E6" w:rsidP="00811AA4">
            <w:r>
              <w:t>1</w:t>
            </w:r>
          </w:p>
        </w:tc>
        <w:tc>
          <w:tcPr>
            <w:tcW w:w="1890" w:type="dxa"/>
            <w:vAlign w:val="center"/>
          </w:tcPr>
          <w:p w:rsidR="004821E6" w:rsidRPr="00A842F4" w:rsidRDefault="004821E6" w:rsidP="00811AA4">
            <w:r>
              <w:t>Version 1</w:t>
            </w:r>
          </w:p>
        </w:tc>
        <w:tc>
          <w:tcPr>
            <w:tcW w:w="4500" w:type="dxa"/>
          </w:tcPr>
          <w:p w:rsidR="004821E6" w:rsidRDefault="004821E6" w:rsidP="004821E6">
            <w:r>
              <w:t xml:space="preserve">1. </w:t>
            </w:r>
            <w:r>
              <w:t>App startup asking for general user information (no account)</w:t>
            </w:r>
          </w:p>
          <w:p w:rsidR="004821E6" w:rsidRDefault="004821E6" w:rsidP="004821E6">
            <w:r>
              <w:t xml:space="preserve">     </w:t>
            </w:r>
            <w:r>
              <w:t>asks for age/gender/</w:t>
            </w:r>
            <w:proofErr w:type="spellStart"/>
            <w:r>
              <w:t>etc</w:t>
            </w:r>
            <w:proofErr w:type="spellEnd"/>
          </w:p>
          <w:p w:rsidR="004821E6" w:rsidRDefault="004821E6" w:rsidP="004821E6">
            <w:r>
              <w:t xml:space="preserve">     </w:t>
            </w:r>
            <w:r>
              <w:t>type of diabetes</w:t>
            </w:r>
          </w:p>
          <w:p w:rsidR="004821E6" w:rsidRDefault="004821E6" w:rsidP="004821E6">
            <w:r>
              <w:t xml:space="preserve">2. </w:t>
            </w:r>
            <w:r>
              <w:t>Manual input -&gt; text input</w:t>
            </w:r>
          </w:p>
          <w:p w:rsidR="004821E6" w:rsidRDefault="004821E6" w:rsidP="004821E6">
            <w:r>
              <w:t xml:space="preserve">3. </w:t>
            </w:r>
            <w:r>
              <w:t xml:space="preserve">Data base </w:t>
            </w:r>
          </w:p>
          <w:p w:rsidR="004821E6" w:rsidRDefault="004821E6" w:rsidP="004821E6">
            <w:r>
              <w:t xml:space="preserve">     </w:t>
            </w:r>
            <w:r>
              <w:t xml:space="preserve">store inputs and calculate </w:t>
            </w:r>
            <w:proofErr w:type="spellStart"/>
            <w:r>
              <w:t>relavent</w:t>
            </w:r>
            <w:proofErr w:type="spellEnd"/>
            <w:r>
              <w:t xml:space="preserve"> stats</w:t>
            </w:r>
          </w:p>
          <w:p w:rsidR="004821E6" w:rsidRDefault="004821E6" w:rsidP="004821E6">
            <w:r>
              <w:t xml:space="preserve">     </w:t>
            </w:r>
            <w:r>
              <w:t>print table/graph</w:t>
            </w:r>
          </w:p>
          <w:p w:rsidR="004821E6" w:rsidRPr="00A842F4" w:rsidRDefault="004821E6" w:rsidP="004821E6">
            <w:r>
              <w:t xml:space="preserve">     </w:t>
            </w:r>
            <w:r>
              <w:t>keep data locally</w:t>
            </w:r>
          </w:p>
        </w:tc>
        <w:tc>
          <w:tcPr>
            <w:tcW w:w="1525" w:type="dxa"/>
            <w:vAlign w:val="center"/>
          </w:tcPr>
          <w:p w:rsidR="004821E6" w:rsidRPr="00A842F4" w:rsidRDefault="009C5BBF" w:rsidP="00811AA4">
            <w:r>
              <w:t xml:space="preserve">July 4th </w:t>
            </w:r>
          </w:p>
        </w:tc>
      </w:tr>
      <w:tr w:rsidR="004821E6" w:rsidRPr="00A842F4" w:rsidTr="009C5BBF">
        <w:trPr>
          <w:jc w:val="center"/>
        </w:trPr>
        <w:tc>
          <w:tcPr>
            <w:tcW w:w="1435" w:type="dxa"/>
            <w:vAlign w:val="center"/>
          </w:tcPr>
          <w:p w:rsidR="004821E6" w:rsidRPr="00A842F4" w:rsidRDefault="004821E6" w:rsidP="00811AA4">
            <w:r>
              <w:t>2</w:t>
            </w:r>
          </w:p>
        </w:tc>
        <w:tc>
          <w:tcPr>
            <w:tcW w:w="1890" w:type="dxa"/>
            <w:vAlign w:val="center"/>
          </w:tcPr>
          <w:p w:rsidR="004821E6" w:rsidRPr="00A842F4" w:rsidRDefault="004821E6" w:rsidP="00811AA4">
            <w:r>
              <w:t>Version 2</w:t>
            </w:r>
          </w:p>
        </w:tc>
        <w:tc>
          <w:tcPr>
            <w:tcW w:w="4500" w:type="dxa"/>
          </w:tcPr>
          <w:p w:rsidR="004821E6" w:rsidRDefault="004821E6" w:rsidP="004821E6">
            <w:r>
              <w:t xml:space="preserve">1. </w:t>
            </w:r>
            <w:r>
              <w:t>Work on improving aesthetic</w:t>
            </w:r>
          </w:p>
          <w:p w:rsidR="004821E6" w:rsidRDefault="004821E6" w:rsidP="004821E6">
            <w:r>
              <w:t xml:space="preserve">     every</w:t>
            </w:r>
            <w:r>
              <w:t>one brings their own rough design (no implementation) and group decides</w:t>
            </w:r>
          </w:p>
          <w:p w:rsidR="004821E6" w:rsidRDefault="004821E6" w:rsidP="004821E6">
            <w:r>
              <w:t xml:space="preserve">2. </w:t>
            </w:r>
            <w:r>
              <w:t xml:space="preserve">Features that allows users to take before/after pictures of food </w:t>
            </w:r>
          </w:p>
          <w:p w:rsidR="004821E6" w:rsidRDefault="004821E6" w:rsidP="004821E6">
            <w:r>
              <w:t xml:space="preserve">     </w:t>
            </w:r>
            <w:r>
              <w:t>log notes, add tags, glucose input</w:t>
            </w:r>
          </w:p>
          <w:p w:rsidR="004821E6" w:rsidRDefault="004821E6" w:rsidP="004821E6">
            <w:r>
              <w:t xml:space="preserve">     </w:t>
            </w:r>
            <w:r>
              <w:t>log all on a diary page (</w:t>
            </w:r>
            <w:r>
              <w:t>separate</w:t>
            </w:r>
            <w:r>
              <w:t xml:space="preserve"> timeline-</w:t>
            </w:r>
            <w:proofErr w:type="spellStart"/>
            <w:r>
              <w:t>ish</w:t>
            </w:r>
            <w:proofErr w:type="spellEnd"/>
            <w:r>
              <w:t xml:space="preserve"> design)</w:t>
            </w:r>
          </w:p>
          <w:p w:rsidR="004821E6" w:rsidRDefault="004821E6" w:rsidP="004821E6">
            <w:r>
              <w:t xml:space="preserve">     </w:t>
            </w:r>
            <w:r>
              <w:t>ability to send pictures w/ logs to a dietitian via email</w:t>
            </w:r>
          </w:p>
          <w:p w:rsidR="004821E6" w:rsidRPr="00A842F4" w:rsidRDefault="004821E6" w:rsidP="004821E6">
            <w:r>
              <w:t xml:space="preserve">3. </w:t>
            </w:r>
            <w:r>
              <w:t>[potential feature] picture to text conversion</w:t>
            </w:r>
          </w:p>
        </w:tc>
        <w:tc>
          <w:tcPr>
            <w:tcW w:w="1525" w:type="dxa"/>
            <w:vAlign w:val="center"/>
          </w:tcPr>
          <w:p w:rsidR="004821E6" w:rsidRPr="00A842F4" w:rsidRDefault="009C5BBF" w:rsidP="00811AA4">
            <w:r>
              <w:t>July 18th</w:t>
            </w:r>
          </w:p>
        </w:tc>
      </w:tr>
      <w:tr w:rsidR="004821E6" w:rsidRPr="00A842F4" w:rsidTr="009C5BBF">
        <w:trPr>
          <w:jc w:val="center"/>
        </w:trPr>
        <w:tc>
          <w:tcPr>
            <w:tcW w:w="1435" w:type="dxa"/>
            <w:vAlign w:val="center"/>
          </w:tcPr>
          <w:p w:rsidR="004821E6" w:rsidRDefault="004821E6" w:rsidP="00811AA4">
            <w:r>
              <w:t>3</w:t>
            </w:r>
          </w:p>
        </w:tc>
        <w:tc>
          <w:tcPr>
            <w:tcW w:w="1890" w:type="dxa"/>
            <w:vAlign w:val="center"/>
          </w:tcPr>
          <w:p w:rsidR="004821E6" w:rsidRPr="00A842F4" w:rsidRDefault="004821E6" w:rsidP="00811AA4">
            <w:r>
              <w:t>Version 3</w:t>
            </w:r>
          </w:p>
        </w:tc>
        <w:tc>
          <w:tcPr>
            <w:tcW w:w="4500" w:type="dxa"/>
          </w:tcPr>
          <w:p w:rsidR="004821E6" w:rsidRDefault="004821E6" w:rsidP="004821E6">
            <w:r>
              <w:t>1. C</w:t>
            </w:r>
            <w:r>
              <w:t>reate a profile page for users</w:t>
            </w:r>
          </w:p>
          <w:p w:rsidR="004821E6" w:rsidRDefault="004821E6" w:rsidP="004821E6">
            <w:r>
              <w:t>2. P</w:t>
            </w:r>
            <w:r>
              <w:t xml:space="preserve">olish </w:t>
            </w:r>
            <w:proofErr w:type="spellStart"/>
            <w:r>
              <w:t>UI+code</w:t>
            </w:r>
            <w:proofErr w:type="spellEnd"/>
          </w:p>
          <w:p w:rsidR="004821E6" w:rsidRDefault="004821E6" w:rsidP="004821E6">
            <w:r>
              <w:t>3. C</w:t>
            </w:r>
            <w:r>
              <w:t>reate a settings page</w:t>
            </w:r>
          </w:p>
          <w:p w:rsidR="004821E6" w:rsidRDefault="004821E6" w:rsidP="004821E6">
            <w:r>
              <w:t xml:space="preserve">     </w:t>
            </w:r>
            <w:r>
              <w:t>update personal info, kg/</w:t>
            </w:r>
            <w:proofErr w:type="spellStart"/>
            <w:r>
              <w:t>lb</w:t>
            </w:r>
            <w:proofErr w:type="spellEnd"/>
            <w:r>
              <w:t xml:space="preserve"> preference, optimal glucose level adjustments</w:t>
            </w:r>
          </w:p>
          <w:p w:rsidR="004821E6" w:rsidRDefault="004821E6" w:rsidP="004821E6">
            <w:r>
              <w:t xml:space="preserve">     </w:t>
            </w:r>
            <w:r>
              <w:t>change language</w:t>
            </w:r>
          </w:p>
          <w:p w:rsidR="004821E6" w:rsidRPr="00A842F4" w:rsidRDefault="004821E6" w:rsidP="004821E6">
            <w:r>
              <w:t>4. T</w:t>
            </w:r>
            <w:r>
              <w:t>ime to fix up other version features</w:t>
            </w:r>
          </w:p>
        </w:tc>
        <w:tc>
          <w:tcPr>
            <w:tcW w:w="1525" w:type="dxa"/>
            <w:vAlign w:val="center"/>
          </w:tcPr>
          <w:p w:rsidR="004821E6" w:rsidRPr="00A842F4" w:rsidRDefault="009C5BBF" w:rsidP="00811AA4">
            <w:r>
              <w:t>August 1st</w:t>
            </w:r>
          </w:p>
        </w:tc>
      </w:tr>
    </w:tbl>
    <w:p w:rsidR="004821E6" w:rsidRDefault="004821E6" w:rsidP="004821E6"/>
    <w:p w:rsidR="00A41833" w:rsidRDefault="00A41833" w:rsidP="004821E6"/>
    <w:p w:rsidR="00A41833" w:rsidRDefault="00A41833" w:rsidP="004821E6"/>
    <w:p w:rsidR="00A41833" w:rsidRDefault="00A41833" w:rsidP="004821E6"/>
    <w:p w:rsidR="00A41833" w:rsidRDefault="00A41833" w:rsidP="004821E6"/>
    <w:p w:rsidR="00A41833" w:rsidRPr="00A842F4" w:rsidRDefault="00A41833" w:rsidP="00482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963"/>
        <w:gridCol w:w="4434"/>
        <w:gridCol w:w="1525"/>
      </w:tblGrid>
      <w:tr w:rsidR="009C5BBF" w:rsidRPr="00A842F4" w:rsidTr="00811AA4">
        <w:trPr>
          <w:jc w:val="center"/>
        </w:trPr>
        <w:tc>
          <w:tcPr>
            <w:tcW w:w="9350" w:type="dxa"/>
            <w:gridSpan w:val="4"/>
          </w:tcPr>
          <w:p w:rsidR="009C5BBF" w:rsidRPr="00A842F4" w:rsidRDefault="009C5BBF" w:rsidP="00811AA4">
            <w:pPr>
              <w:jc w:val="center"/>
            </w:pPr>
            <w:r w:rsidRPr="00A842F4">
              <w:lastRenderedPageBreak/>
              <w:t xml:space="preserve">Group 01 - </w:t>
            </w:r>
            <w:proofErr w:type="spellStart"/>
            <w:r w:rsidRPr="00A842F4">
              <w:t>Glucinators</w:t>
            </w:r>
            <w:proofErr w:type="spellEnd"/>
          </w:p>
        </w:tc>
      </w:tr>
      <w:tr w:rsidR="009C5BBF" w:rsidRPr="00A842F4" w:rsidTr="00A41833">
        <w:trPr>
          <w:jc w:val="center"/>
        </w:trPr>
        <w:tc>
          <w:tcPr>
            <w:tcW w:w="1428" w:type="dxa"/>
          </w:tcPr>
          <w:p w:rsidR="009C5BBF" w:rsidRPr="00A842F4" w:rsidRDefault="009C5BBF" w:rsidP="00811AA4">
            <w:r>
              <w:t>Date / Time</w:t>
            </w:r>
          </w:p>
        </w:tc>
        <w:tc>
          <w:tcPr>
            <w:tcW w:w="7922" w:type="dxa"/>
            <w:gridSpan w:val="3"/>
          </w:tcPr>
          <w:p w:rsidR="009C5BBF" w:rsidRPr="00A842F4" w:rsidRDefault="009C5BBF" w:rsidP="00811AA4">
            <w:r>
              <w:t>May 28</w:t>
            </w:r>
            <w:r>
              <w:t>th   1:00PM - 3</w:t>
            </w:r>
            <w:r w:rsidRPr="004322B8">
              <w:t>:00PM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</w:tcPr>
          <w:p w:rsidR="009C5BBF" w:rsidRPr="00A842F4" w:rsidRDefault="009C5BBF" w:rsidP="00811AA4">
            <w:r>
              <w:t>Place</w:t>
            </w:r>
          </w:p>
        </w:tc>
        <w:tc>
          <w:tcPr>
            <w:tcW w:w="7922" w:type="dxa"/>
            <w:gridSpan w:val="3"/>
          </w:tcPr>
          <w:p w:rsidR="009C5BBF" w:rsidRPr="00A842F4" w:rsidRDefault="009C5BBF" w:rsidP="00811AA4">
            <w:r>
              <w:t>CSIL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</w:tcPr>
          <w:p w:rsidR="009C5BBF" w:rsidRPr="00A842F4" w:rsidRDefault="009C5BBF" w:rsidP="00811AA4">
            <w:r>
              <w:t>Purpose</w:t>
            </w:r>
          </w:p>
        </w:tc>
        <w:tc>
          <w:tcPr>
            <w:tcW w:w="7922" w:type="dxa"/>
            <w:gridSpan w:val="3"/>
          </w:tcPr>
          <w:p w:rsidR="009C5BBF" w:rsidRPr="00A842F4" w:rsidRDefault="009C5BBF" w:rsidP="00811AA4">
            <w:r w:rsidRPr="009C5BBF">
              <w:t>Working on assignment 1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</w:tcPr>
          <w:p w:rsidR="009C5BBF" w:rsidRPr="00A842F4" w:rsidRDefault="009C5BBF" w:rsidP="00811AA4">
            <w:r>
              <w:t>Attendee</w:t>
            </w:r>
          </w:p>
        </w:tc>
        <w:tc>
          <w:tcPr>
            <w:tcW w:w="7922" w:type="dxa"/>
            <w:gridSpan w:val="3"/>
            <w:tcBorders>
              <w:bottom w:val="single" w:sz="4" w:space="0" w:color="auto"/>
            </w:tcBorders>
          </w:tcPr>
          <w:p w:rsidR="009C5BBF" w:rsidRPr="00A842F4" w:rsidRDefault="009C5BBF" w:rsidP="00811AA4">
            <w:r w:rsidRPr="004322B8">
              <w:t xml:space="preserve">Faisal </w:t>
            </w:r>
            <w:proofErr w:type="spellStart"/>
            <w:r w:rsidRPr="004322B8">
              <w:t>Atif</w:t>
            </w:r>
            <w:proofErr w:type="spellEnd"/>
            <w:r w:rsidRPr="004322B8">
              <w:t xml:space="preserve">, Anmol Bajaj, </w:t>
            </w:r>
            <w:proofErr w:type="spellStart"/>
            <w:r w:rsidRPr="004322B8">
              <w:t>Zhixin</w:t>
            </w:r>
            <w:proofErr w:type="spellEnd"/>
            <w:r w:rsidRPr="004322B8">
              <w:t xml:space="preserve"> Huang, Tony Liu, Henry Yip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</w:tcPr>
          <w:p w:rsidR="009C5BBF" w:rsidRPr="00A842F4" w:rsidRDefault="009C5BBF" w:rsidP="00811AA4">
            <w:r>
              <w:t>Absent</w:t>
            </w:r>
          </w:p>
        </w:tc>
        <w:tc>
          <w:tcPr>
            <w:tcW w:w="7922" w:type="dxa"/>
            <w:gridSpan w:val="3"/>
            <w:tcBorders>
              <w:tl2br w:val="single" w:sz="4" w:space="0" w:color="auto"/>
            </w:tcBorders>
          </w:tcPr>
          <w:p w:rsidR="009C5BBF" w:rsidRPr="00A842F4" w:rsidRDefault="009C5BBF" w:rsidP="00811AA4"/>
        </w:tc>
      </w:tr>
      <w:tr w:rsidR="009C5BBF" w:rsidRPr="00A842F4" w:rsidTr="00A41833">
        <w:trPr>
          <w:jc w:val="center"/>
        </w:trPr>
        <w:tc>
          <w:tcPr>
            <w:tcW w:w="1428" w:type="dxa"/>
            <w:vAlign w:val="center"/>
          </w:tcPr>
          <w:p w:rsidR="009C5BBF" w:rsidRPr="00A842F4" w:rsidRDefault="009C5BBF" w:rsidP="00811AA4">
            <w:pPr>
              <w:jc w:val="center"/>
            </w:pPr>
            <w:r>
              <w:t>Topic</w:t>
            </w:r>
          </w:p>
        </w:tc>
        <w:tc>
          <w:tcPr>
            <w:tcW w:w="1963" w:type="dxa"/>
            <w:vAlign w:val="center"/>
          </w:tcPr>
          <w:p w:rsidR="009C5BBF" w:rsidRPr="00A842F4" w:rsidRDefault="009C5BBF" w:rsidP="00811AA4">
            <w:pPr>
              <w:jc w:val="center"/>
            </w:pPr>
            <w:r>
              <w:t>Discussion</w:t>
            </w:r>
          </w:p>
        </w:tc>
        <w:tc>
          <w:tcPr>
            <w:tcW w:w="4434" w:type="dxa"/>
            <w:vAlign w:val="center"/>
          </w:tcPr>
          <w:p w:rsidR="009C5BBF" w:rsidRPr="00A842F4" w:rsidRDefault="009C5BBF" w:rsidP="00811AA4">
            <w:pPr>
              <w:jc w:val="center"/>
            </w:pPr>
            <w:r>
              <w:t>Action / Decision</w:t>
            </w:r>
          </w:p>
        </w:tc>
        <w:tc>
          <w:tcPr>
            <w:tcW w:w="1525" w:type="dxa"/>
            <w:vAlign w:val="center"/>
          </w:tcPr>
          <w:p w:rsidR="009C5BBF" w:rsidRPr="00A842F4" w:rsidRDefault="009C5BBF" w:rsidP="00811AA4">
            <w:pPr>
              <w:jc w:val="center"/>
            </w:pPr>
            <w:r>
              <w:t>Person responsible / Due date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  <w:vAlign w:val="center"/>
          </w:tcPr>
          <w:p w:rsidR="009C5BBF" w:rsidRPr="00A842F4" w:rsidRDefault="009C5BBF" w:rsidP="00811AA4">
            <w:r>
              <w:t>1</w:t>
            </w:r>
          </w:p>
        </w:tc>
        <w:tc>
          <w:tcPr>
            <w:tcW w:w="1963" w:type="dxa"/>
            <w:vAlign w:val="center"/>
          </w:tcPr>
          <w:p w:rsidR="009C5BBF" w:rsidRPr="00A842F4" w:rsidRDefault="009C5BBF" w:rsidP="00811AA4">
            <w:r w:rsidRPr="009C5BBF">
              <w:t>Project planning/schedule</w:t>
            </w:r>
          </w:p>
        </w:tc>
        <w:tc>
          <w:tcPr>
            <w:tcW w:w="4434" w:type="dxa"/>
          </w:tcPr>
          <w:p w:rsidR="009C5BBF" w:rsidRPr="00A842F4" w:rsidRDefault="009C5BBF" w:rsidP="00811AA4"/>
        </w:tc>
        <w:tc>
          <w:tcPr>
            <w:tcW w:w="1525" w:type="dxa"/>
            <w:vAlign w:val="center"/>
          </w:tcPr>
          <w:p w:rsidR="009C5BBF" w:rsidRDefault="009C5BBF" w:rsidP="00811AA4">
            <w:r w:rsidRPr="009C5BBF">
              <w:t>Anmol/Faisal</w:t>
            </w:r>
          </w:p>
          <w:p w:rsidR="009C5BBF" w:rsidRPr="00A842F4" w:rsidRDefault="009C5BBF" w:rsidP="00811AA4">
            <w:r>
              <w:t>Wed May 30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  <w:vAlign w:val="center"/>
          </w:tcPr>
          <w:p w:rsidR="009C5BBF" w:rsidRPr="00A842F4" w:rsidRDefault="009C5BBF" w:rsidP="00811AA4">
            <w:r>
              <w:t>2</w:t>
            </w:r>
          </w:p>
        </w:tc>
        <w:tc>
          <w:tcPr>
            <w:tcW w:w="1963" w:type="dxa"/>
            <w:vAlign w:val="center"/>
          </w:tcPr>
          <w:p w:rsidR="009C5BBF" w:rsidRPr="00A842F4" w:rsidRDefault="009C5BBF" w:rsidP="00811AA4">
            <w:r w:rsidRPr="009C5BBF">
              <w:t>Project summary</w:t>
            </w:r>
          </w:p>
        </w:tc>
        <w:tc>
          <w:tcPr>
            <w:tcW w:w="4434" w:type="dxa"/>
          </w:tcPr>
          <w:p w:rsidR="009C5BBF" w:rsidRPr="00A842F4" w:rsidRDefault="009C5BBF" w:rsidP="00811AA4"/>
        </w:tc>
        <w:tc>
          <w:tcPr>
            <w:tcW w:w="1525" w:type="dxa"/>
            <w:vAlign w:val="center"/>
          </w:tcPr>
          <w:p w:rsidR="009C5BBF" w:rsidRDefault="009C5BBF" w:rsidP="00811AA4">
            <w:r w:rsidRPr="009C5BBF">
              <w:t>Tony Liu</w:t>
            </w:r>
          </w:p>
          <w:p w:rsidR="009C5BBF" w:rsidRPr="00A842F4" w:rsidRDefault="00A41833" w:rsidP="00811AA4">
            <w:r>
              <w:t>Wed May 30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  <w:vAlign w:val="center"/>
          </w:tcPr>
          <w:p w:rsidR="009C5BBF" w:rsidRDefault="009C5BBF" w:rsidP="00811AA4">
            <w:r>
              <w:t>3</w:t>
            </w:r>
          </w:p>
        </w:tc>
        <w:tc>
          <w:tcPr>
            <w:tcW w:w="1963" w:type="dxa"/>
            <w:vAlign w:val="center"/>
          </w:tcPr>
          <w:p w:rsidR="009C5BBF" w:rsidRPr="00A842F4" w:rsidRDefault="009C5BBF" w:rsidP="00811AA4">
            <w:r w:rsidRPr="009C5BBF">
              <w:t>Project scope</w:t>
            </w:r>
          </w:p>
        </w:tc>
        <w:tc>
          <w:tcPr>
            <w:tcW w:w="4434" w:type="dxa"/>
          </w:tcPr>
          <w:p w:rsidR="009C5BBF" w:rsidRPr="00A842F4" w:rsidRDefault="009C5BBF" w:rsidP="00811AA4"/>
        </w:tc>
        <w:tc>
          <w:tcPr>
            <w:tcW w:w="1525" w:type="dxa"/>
            <w:vAlign w:val="center"/>
          </w:tcPr>
          <w:p w:rsidR="009C5BBF" w:rsidRDefault="009C5BBF" w:rsidP="00811AA4">
            <w:r w:rsidRPr="009C5BBF">
              <w:t>Tony Liu</w:t>
            </w:r>
          </w:p>
          <w:p w:rsidR="009C5BBF" w:rsidRPr="00A842F4" w:rsidRDefault="00A41833" w:rsidP="00811AA4">
            <w:r>
              <w:t>Wed May 30</w:t>
            </w:r>
          </w:p>
        </w:tc>
      </w:tr>
      <w:tr w:rsidR="009C5BBF" w:rsidRPr="00A842F4" w:rsidTr="00A41833">
        <w:trPr>
          <w:jc w:val="center"/>
        </w:trPr>
        <w:tc>
          <w:tcPr>
            <w:tcW w:w="1428" w:type="dxa"/>
            <w:vAlign w:val="center"/>
          </w:tcPr>
          <w:p w:rsidR="009C5BBF" w:rsidRDefault="009C5BBF" w:rsidP="00811AA4">
            <w:r>
              <w:t>4</w:t>
            </w:r>
          </w:p>
        </w:tc>
        <w:tc>
          <w:tcPr>
            <w:tcW w:w="1963" w:type="dxa"/>
            <w:vAlign w:val="center"/>
          </w:tcPr>
          <w:p w:rsidR="009C5BBF" w:rsidRPr="009C5BBF" w:rsidRDefault="009C5BBF" w:rsidP="00811AA4">
            <w:r w:rsidRPr="009C5BBF">
              <w:t>Risk management</w:t>
            </w:r>
          </w:p>
        </w:tc>
        <w:tc>
          <w:tcPr>
            <w:tcW w:w="4434" w:type="dxa"/>
          </w:tcPr>
          <w:p w:rsidR="009C5BBF" w:rsidRPr="00A842F4" w:rsidRDefault="009C5BBF" w:rsidP="00811AA4"/>
        </w:tc>
        <w:tc>
          <w:tcPr>
            <w:tcW w:w="1525" w:type="dxa"/>
            <w:vAlign w:val="center"/>
          </w:tcPr>
          <w:p w:rsidR="009C5BBF" w:rsidRDefault="00A41833" w:rsidP="00811AA4">
            <w:r w:rsidRPr="00A41833">
              <w:t>Henry</w:t>
            </w:r>
          </w:p>
          <w:p w:rsidR="00A41833" w:rsidRPr="009C5BBF" w:rsidRDefault="00A41833" w:rsidP="00811AA4">
            <w:r>
              <w:t>Wed May 30</w:t>
            </w:r>
          </w:p>
        </w:tc>
      </w:tr>
      <w:tr w:rsidR="00A41833" w:rsidRPr="00A842F4" w:rsidTr="00A41833">
        <w:trPr>
          <w:jc w:val="center"/>
        </w:trPr>
        <w:tc>
          <w:tcPr>
            <w:tcW w:w="1428" w:type="dxa"/>
            <w:vAlign w:val="center"/>
          </w:tcPr>
          <w:p w:rsidR="00A41833" w:rsidRDefault="00A41833" w:rsidP="00811AA4">
            <w:r>
              <w:t>5</w:t>
            </w:r>
          </w:p>
        </w:tc>
        <w:tc>
          <w:tcPr>
            <w:tcW w:w="1963" w:type="dxa"/>
            <w:vAlign w:val="center"/>
          </w:tcPr>
          <w:p w:rsidR="00A41833" w:rsidRPr="009C5BBF" w:rsidRDefault="00A41833" w:rsidP="00811AA4">
            <w:r w:rsidRPr="00A41833">
              <w:t>Short bios</w:t>
            </w:r>
            <w:r>
              <w:t xml:space="preserve"> </w:t>
            </w:r>
            <w:r w:rsidRPr="00A41833">
              <w:t>+</w:t>
            </w:r>
            <w:r>
              <w:t xml:space="preserve"> </w:t>
            </w:r>
            <w:r w:rsidRPr="00A41833">
              <w:t>picture</w:t>
            </w:r>
          </w:p>
        </w:tc>
        <w:tc>
          <w:tcPr>
            <w:tcW w:w="4434" w:type="dxa"/>
          </w:tcPr>
          <w:p w:rsidR="00A41833" w:rsidRPr="00A842F4" w:rsidRDefault="00A41833" w:rsidP="00811AA4"/>
        </w:tc>
        <w:tc>
          <w:tcPr>
            <w:tcW w:w="1525" w:type="dxa"/>
            <w:vAlign w:val="center"/>
          </w:tcPr>
          <w:p w:rsidR="00A41833" w:rsidRDefault="00A41833" w:rsidP="00811AA4">
            <w:r>
              <w:t>All</w:t>
            </w:r>
          </w:p>
          <w:p w:rsidR="00A41833" w:rsidRPr="00A41833" w:rsidRDefault="00A41833" w:rsidP="00811AA4">
            <w:r>
              <w:t>Wed May 30</w:t>
            </w:r>
          </w:p>
        </w:tc>
        <w:bookmarkStart w:id="0" w:name="_GoBack"/>
        <w:bookmarkEnd w:id="0"/>
      </w:tr>
      <w:tr w:rsidR="00A41833" w:rsidRPr="00A842F4" w:rsidTr="00A41833">
        <w:trPr>
          <w:jc w:val="center"/>
        </w:trPr>
        <w:tc>
          <w:tcPr>
            <w:tcW w:w="1428" w:type="dxa"/>
            <w:vAlign w:val="center"/>
          </w:tcPr>
          <w:p w:rsidR="00A41833" w:rsidRDefault="00A41833" w:rsidP="00811AA4">
            <w:r>
              <w:t xml:space="preserve">6 </w:t>
            </w:r>
          </w:p>
        </w:tc>
        <w:tc>
          <w:tcPr>
            <w:tcW w:w="1963" w:type="dxa"/>
            <w:vAlign w:val="center"/>
          </w:tcPr>
          <w:p w:rsidR="00A41833" w:rsidRPr="00A41833" w:rsidRDefault="00A41833" w:rsidP="00811AA4">
            <w:r w:rsidRPr="00A41833">
              <w:t>Formatting</w:t>
            </w:r>
          </w:p>
        </w:tc>
        <w:tc>
          <w:tcPr>
            <w:tcW w:w="4434" w:type="dxa"/>
          </w:tcPr>
          <w:p w:rsidR="00A41833" w:rsidRPr="00A842F4" w:rsidRDefault="00A41833" w:rsidP="00811AA4"/>
        </w:tc>
        <w:tc>
          <w:tcPr>
            <w:tcW w:w="1525" w:type="dxa"/>
            <w:vAlign w:val="center"/>
          </w:tcPr>
          <w:p w:rsidR="00A41833" w:rsidRDefault="00A41833" w:rsidP="00811AA4">
            <w:proofErr w:type="spellStart"/>
            <w:r>
              <w:t>Zhixin</w:t>
            </w:r>
            <w:proofErr w:type="spellEnd"/>
            <w:r>
              <w:t xml:space="preserve"> Huang</w:t>
            </w:r>
          </w:p>
          <w:p w:rsidR="00A41833" w:rsidRDefault="00A41833" w:rsidP="00811AA4">
            <w:r>
              <w:t>Wed May 30</w:t>
            </w:r>
          </w:p>
        </w:tc>
      </w:tr>
      <w:tr w:rsidR="00A41833" w:rsidRPr="00A842F4" w:rsidTr="00A41833">
        <w:trPr>
          <w:jc w:val="center"/>
        </w:trPr>
        <w:tc>
          <w:tcPr>
            <w:tcW w:w="1428" w:type="dxa"/>
            <w:vAlign w:val="center"/>
          </w:tcPr>
          <w:p w:rsidR="00A41833" w:rsidRDefault="00A41833" w:rsidP="00A41833">
            <w:r>
              <w:t>7</w:t>
            </w:r>
          </w:p>
        </w:tc>
        <w:tc>
          <w:tcPr>
            <w:tcW w:w="1963" w:type="dxa"/>
            <w:vAlign w:val="center"/>
          </w:tcPr>
          <w:p w:rsidR="00A41833" w:rsidRPr="00A41833" w:rsidRDefault="00A41833" w:rsidP="00A41833">
            <w:r>
              <w:t>Title page &amp; Appendix</w:t>
            </w:r>
          </w:p>
        </w:tc>
        <w:tc>
          <w:tcPr>
            <w:tcW w:w="4434" w:type="dxa"/>
          </w:tcPr>
          <w:p w:rsidR="00A41833" w:rsidRPr="00A842F4" w:rsidRDefault="00A41833" w:rsidP="00A41833"/>
        </w:tc>
        <w:tc>
          <w:tcPr>
            <w:tcW w:w="1525" w:type="dxa"/>
            <w:vAlign w:val="center"/>
          </w:tcPr>
          <w:p w:rsidR="00A41833" w:rsidRDefault="00A41833" w:rsidP="00A41833">
            <w:proofErr w:type="spellStart"/>
            <w:r>
              <w:t>Zhixin</w:t>
            </w:r>
            <w:proofErr w:type="spellEnd"/>
            <w:r>
              <w:t xml:space="preserve"> Huang</w:t>
            </w:r>
          </w:p>
          <w:p w:rsidR="00A41833" w:rsidRDefault="00A41833" w:rsidP="00A41833">
            <w:r>
              <w:t>Wed May 30</w:t>
            </w:r>
          </w:p>
        </w:tc>
      </w:tr>
      <w:tr w:rsidR="00A41833" w:rsidRPr="00A842F4" w:rsidTr="00A41833">
        <w:trPr>
          <w:jc w:val="center"/>
        </w:trPr>
        <w:tc>
          <w:tcPr>
            <w:tcW w:w="1428" w:type="dxa"/>
            <w:vAlign w:val="center"/>
          </w:tcPr>
          <w:p w:rsidR="00A41833" w:rsidRDefault="00A41833" w:rsidP="00A41833">
            <w:r>
              <w:t>8</w:t>
            </w:r>
          </w:p>
        </w:tc>
        <w:tc>
          <w:tcPr>
            <w:tcW w:w="1963" w:type="dxa"/>
            <w:vAlign w:val="center"/>
          </w:tcPr>
          <w:p w:rsidR="00A41833" w:rsidRPr="00A41833" w:rsidRDefault="00A41833" w:rsidP="00A41833">
            <w:r w:rsidRPr="00A41833">
              <w:t>Project organization and staffing plan</w:t>
            </w:r>
          </w:p>
        </w:tc>
        <w:tc>
          <w:tcPr>
            <w:tcW w:w="4434" w:type="dxa"/>
          </w:tcPr>
          <w:p w:rsidR="00A41833" w:rsidRPr="00A842F4" w:rsidRDefault="00A41833" w:rsidP="00A41833"/>
        </w:tc>
        <w:tc>
          <w:tcPr>
            <w:tcW w:w="1525" w:type="dxa"/>
            <w:vAlign w:val="center"/>
          </w:tcPr>
          <w:p w:rsidR="00A41833" w:rsidRDefault="00A41833" w:rsidP="00A41833">
            <w:r>
              <w:t>All</w:t>
            </w:r>
          </w:p>
          <w:p w:rsidR="00A41833" w:rsidRDefault="00A41833" w:rsidP="00A41833">
            <w:r>
              <w:t>Wed May 30</w:t>
            </w:r>
          </w:p>
        </w:tc>
      </w:tr>
      <w:tr w:rsidR="00A41833" w:rsidRPr="00A842F4" w:rsidTr="00A41833">
        <w:trPr>
          <w:jc w:val="center"/>
        </w:trPr>
        <w:tc>
          <w:tcPr>
            <w:tcW w:w="1428" w:type="dxa"/>
            <w:vAlign w:val="center"/>
          </w:tcPr>
          <w:p w:rsidR="00A41833" w:rsidRDefault="00A41833" w:rsidP="00A41833">
            <w:r>
              <w:t>9</w:t>
            </w:r>
          </w:p>
        </w:tc>
        <w:tc>
          <w:tcPr>
            <w:tcW w:w="1963" w:type="dxa"/>
            <w:vAlign w:val="center"/>
          </w:tcPr>
          <w:p w:rsidR="00A41833" w:rsidRPr="00A41833" w:rsidRDefault="00A41833" w:rsidP="00A41833">
            <w:r w:rsidRPr="00A41833">
              <w:t>Revision history</w:t>
            </w:r>
          </w:p>
        </w:tc>
        <w:tc>
          <w:tcPr>
            <w:tcW w:w="4434" w:type="dxa"/>
          </w:tcPr>
          <w:p w:rsidR="00A41833" w:rsidRPr="00A842F4" w:rsidRDefault="00A41833" w:rsidP="00A41833"/>
        </w:tc>
        <w:tc>
          <w:tcPr>
            <w:tcW w:w="1525" w:type="dxa"/>
            <w:vAlign w:val="center"/>
          </w:tcPr>
          <w:p w:rsidR="00A41833" w:rsidRDefault="00A41833" w:rsidP="00A41833">
            <w:r>
              <w:t>All</w:t>
            </w:r>
          </w:p>
          <w:p w:rsidR="00A41833" w:rsidRDefault="00A41833" w:rsidP="00A41833">
            <w:r>
              <w:t>Wed May 30</w:t>
            </w:r>
          </w:p>
        </w:tc>
      </w:tr>
      <w:tr w:rsidR="00A41833" w:rsidRPr="00A842F4" w:rsidTr="00A41833">
        <w:trPr>
          <w:jc w:val="center"/>
        </w:trPr>
        <w:tc>
          <w:tcPr>
            <w:tcW w:w="1428" w:type="dxa"/>
            <w:vAlign w:val="center"/>
          </w:tcPr>
          <w:p w:rsidR="00A41833" w:rsidRDefault="00A41833" w:rsidP="00A41833">
            <w:r>
              <w:t>10</w:t>
            </w:r>
          </w:p>
        </w:tc>
        <w:tc>
          <w:tcPr>
            <w:tcW w:w="1963" w:type="dxa"/>
            <w:vAlign w:val="center"/>
          </w:tcPr>
          <w:p w:rsidR="00A41833" w:rsidRPr="00A41833" w:rsidRDefault="00A41833" w:rsidP="00A41833">
            <w:r>
              <w:t>Revise</w:t>
            </w:r>
          </w:p>
        </w:tc>
        <w:tc>
          <w:tcPr>
            <w:tcW w:w="4434" w:type="dxa"/>
          </w:tcPr>
          <w:p w:rsidR="00A41833" w:rsidRPr="00A842F4" w:rsidRDefault="00A41833" w:rsidP="00A41833"/>
        </w:tc>
        <w:tc>
          <w:tcPr>
            <w:tcW w:w="1525" w:type="dxa"/>
            <w:vAlign w:val="center"/>
          </w:tcPr>
          <w:p w:rsidR="00A41833" w:rsidRDefault="00A41833" w:rsidP="00A41833">
            <w:r>
              <w:t>All</w:t>
            </w:r>
          </w:p>
          <w:p w:rsidR="00A41833" w:rsidRDefault="00A41833" w:rsidP="00A41833">
            <w:r>
              <w:t>Wed May 30</w:t>
            </w:r>
          </w:p>
        </w:tc>
      </w:tr>
    </w:tbl>
    <w:p w:rsidR="004821E6" w:rsidRPr="00A842F4" w:rsidRDefault="004821E6"/>
    <w:sectPr w:rsidR="004821E6" w:rsidRPr="00A8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4"/>
    <w:rsid w:val="0001301E"/>
    <w:rsid w:val="00414058"/>
    <w:rsid w:val="004322B8"/>
    <w:rsid w:val="004821E6"/>
    <w:rsid w:val="009C5BBF"/>
    <w:rsid w:val="00A41833"/>
    <w:rsid w:val="00A842F4"/>
    <w:rsid w:val="00D2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1BF4"/>
  <w15:chartTrackingRefBased/>
  <w15:docId w15:val="{D850110A-6887-4EE6-A328-AF30C2BE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5A76F322</Template>
  <TotalTime>69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dcterms:created xsi:type="dcterms:W3CDTF">2018-05-30T21:17:00Z</dcterms:created>
  <dcterms:modified xsi:type="dcterms:W3CDTF">2018-05-30T22:26:00Z</dcterms:modified>
</cp:coreProperties>
</file>